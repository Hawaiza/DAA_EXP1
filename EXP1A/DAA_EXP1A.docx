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139C8" w:rsidRDefault="009139C8">
      <w:pPr>
        <w:pStyle w:val="Standard"/>
      </w:pPr>
    </w:p>
    <w:tbl>
      <w:tblPr>
        <w:tblW w:w="10110" w:type="dxa"/>
        <w:tblInd w:w="-42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85"/>
        <w:gridCol w:w="7425"/>
      </w:tblGrid>
      <w:tr w:rsidR="009139C8">
        <w:tblPrEx>
          <w:tblCellMar>
            <w:top w:w="0" w:type="dxa"/>
            <w:bottom w:w="0" w:type="dxa"/>
          </w:tblCellMar>
        </w:tblPrEx>
        <w:trPr>
          <w:trHeight w:val="387"/>
        </w:trPr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7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8F78A4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Siddiqui Hawaiza Sabeel</w:t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UID No.</w:t>
            </w:r>
          </w:p>
        </w:tc>
        <w:tc>
          <w:tcPr>
            <w:tcW w:w="7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2022701010</w:t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Batch:</w:t>
            </w:r>
          </w:p>
        </w:tc>
        <w:tc>
          <w:tcPr>
            <w:tcW w:w="7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D4 CSE DS</w:t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Subject:</w:t>
            </w:r>
          </w:p>
        </w:tc>
        <w:tc>
          <w:tcPr>
            <w:tcW w:w="7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DAA</w:t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Experiment No.</w:t>
            </w:r>
          </w:p>
        </w:tc>
        <w:tc>
          <w:tcPr>
            <w:tcW w:w="7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Aim:</w:t>
            </w:r>
          </w:p>
        </w:tc>
        <w:tc>
          <w:tcPr>
            <w:tcW w:w="7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implement the various functions e.g. linear, non-linear, quadratic, exponential etc.</w:t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Objectives:</w:t>
            </w:r>
          </w:p>
        </w:tc>
        <w:tc>
          <w:tcPr>
            <w:tcW w:w="7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1) To understand time Complexity Notations.</w:t>
            </w: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2) How to represent time Complexity using Functions.</w:t>
            </w:r>
          </w:p>
        </w:tc>
      </w:tr>
    </w:tbl>
    <w:p w:rsidR="009139C8" w:rsidRDefault="009139C8">
      <w:pPr>
        <w:pStyle w:val="Standard"/>
      </w:pPr>
    </w:p>
    <w:p w:rsidR="009139C8" w:rsidRDefault="009139C8">
      <w:pPr>
        <w:pStyle w:val="Standard"/>
      </w:pPr>
    </w:p>
    <w:tbl>
      <w:tblPr>
        <w:tblW w:w="11640" w:type="dxa"/>
        <w:tblInd w:w="-11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19"/>
        <w:gridCol w:w="9421"/>
      </w:tblGrid>
      <w:tr w:rsidR="009139C8">
        <w:tblPrEx>
          <w:tblCellMar>
            <w:top w:w="0" w:type="dxa"/>
            <w:bottom w:w="0" w:type="dxa"/>
          </w:tblCellMar>
        </w:tblPrEx>
        <w:trPr>
          <w:trHeight w:val="1812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Theory: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numPr>
                <w:ilvl w:val="0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Time complexity: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Time complexity is the measure of the amount of time an algorithm takes to run as a function of the size of its input.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It's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used to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analyze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the efficiency of algorithms and compare different algorithms for the same problem.</w:t>
            </w:r>
          </w:p>
          <w:p w:rsidR="009139C8" w:rsidRDefault="00000000">
            <w:pPr>
              <w:pStyle w:val="Standard"/>
              <w:numPr>
                <w:ilvl w:val="0"/>
                <w:numId w:val="1"/>
              </w:num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Different notations in time complexities: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Big O Notation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It provides an upper bound on the time required for an algorithm to run. It represents the maximum time an algorithm would take for the worst-case scenario.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Big Omega Notation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It provides a lower bound on the time required for an algorithm to run. It represents the minimum time an algorithm would take for the best-case scenario.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Big Theta Notation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It provides both upper and lower bounds on the time required for an algorithm to run. It represents the average time an algorithm would take for all cases.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Little o Notation: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It represents a tight upper bound on the time required for an algorithm to run.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Little omega Notation: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It represents a tight lower bound on the time required for an algorithm to run.</w:t>
            </w:r>
          </w:p>
          <w:p w:rsidR="009139C8" w:rsidRDefault="00000000">
            <w:pPr>
              <w:pStyle w:val="Standard"/>
              <w:numPr>
                <w:ilvl w:val="0"/>
                <w:numId w:val="1"/>
              </w:num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Common Time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Complexities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Constant time complexity.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log n)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Logarithmic time complexity.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O(n)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Linear time complexity.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 log n)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Log-linear time complexity.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O(n^2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- Quadratic time complexity.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O(n^3)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Cubic time complexity.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O(2^n)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Exponential time complexity.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O(n!)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Factorial time complexity.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n^k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Polynomial time complexity, where k is a constant greater than 1</w:t>
            </w:r>
          </w:p>
          <w:p w:rsidR="009139C8" w:rsidRDefault="00000000">
            <w:pPr>
              <w:pStyle w:val="Standard"/>
              <w:numPr>
                <w:ilvl w:val="1"/>
                <w:numId w:val="1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O(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k^n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Exponential time complexity, where k is a constant greater than</w:t>
            </w:r>
          </w:p>
          <w:p w:rsidR="009139C8" w:rsidRDefault="009139C8">
            <w:pPr>
              <w:pStyle w:val="Standard"/>
              <w:spacing w:line="24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Program: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#include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&lt;stdio.h&gt;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#include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&lt;math.h&gt;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func1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){</w:t>
            </w:r>
            <w:proofErr w:type="gramEnd"/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func2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){</w:t>
            </w:r>
            <w:proofErr w:type="gramEnd"/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pow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Start"/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2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,n</w:t>
            </w:r>
            <w:proofErr w:type="gram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proofErr w:type="gramStart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</w:t>
            </w:r>
            <w:proofErr w:type="gramEnd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3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log2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func4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){</w:t>
            </w:r>
            <w:proofErr w:type="gramEnd"/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n*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log2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func5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){</w:t>
            </w:r>
            <w:proofErr w:type="gramEnd"/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a =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log2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sqrt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(a);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func6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){</w:t>
            </w:r>
            <w:proofErr w:type="gramEnd"/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round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pow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((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3.0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/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2.0</w:t>
            </w:r>
            <w:proofErr w:type="gramStart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),n</w:t>
            </w:r>
            <w:proofErr w:type="gram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func7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){</w:t>
            </w:r>
            <w:proofErr w:type="gramEnd"/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pow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(n,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3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func8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 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lastRenderedPageBreak/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round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pow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2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log2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func9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){</w:t>
            </w:r>
            <w:proofErr w:type="gramEnd"/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n*(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pow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Start"/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2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,n</w:t>
            </w:r>
            <w:proofErr w:type="gram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double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func10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){</w:t>
            </w:r>
            <w:proofErr w:type="gramEnd"/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log2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log2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long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long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factorial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 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if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(n ==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 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return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 *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factorial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(n-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main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){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</w:t>
            </w:r>
            <w:proofErr w:type="spellStart"/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function n: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; n &lt;=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100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n++){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\t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, n,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func1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</w:t>
            </w:r>
            <w:proofErr w:type="spellStart"/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function 2^n: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; n &lt;=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100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n++){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"2^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%.2f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\t\t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, n,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func2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</w:t>
            </w:r>
            <w:proofErr w:type="spellStart"/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function log2(n):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; n &lt;=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100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n++){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"log2(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) =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%.2f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\t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, </w:t>
            </w:r>
            <w:proofErr w:type="gramStart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n,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</w:t>
            </w:r>
            <w:proofErr w:type="gramEnd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3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</w:t>
            </w:r>
            <w:proofErr w:type="spellStart"/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function n*log2(n):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n&lt;=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100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n++){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.log2(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) =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%.1f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\t\t\t\t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, </w:t>
            </w:r>
            <w:proofErr w:type="gramStart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n,n</w:t>
            </w:r>
            <w:proofErr w:type="gram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,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func4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</w:t>
            </w:r>
            <w:proofErr w:type="spellStart"/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function log2(n)^2: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n&lt;=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100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n++){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"log2(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</w:t>
            </w:r>
            <w:proofErr w:type="gram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)^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2 =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%.2f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\t\t\t\t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, n,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func5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</w:t>
            </w:r>
            <w:proofErr w:type="spellStart"/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function (3/2)^n: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; n &lt;=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100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n++){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"(3/2)^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%.2f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\t\t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, n,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func6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</w:t>
            </w:r>
            <w:proofErr w:type="spellStart"/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function n^3: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; n &lt;=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100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n++){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^3 =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\t\t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, n,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func7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</w:t>
            </w:r>
            <w:proofErr w:type="spellStart"/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function 2^log2(n):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; n &lt;=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100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n++){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"2^log2(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) =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%.2f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\t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, </w:t>
            </w:r>
            <w:proofErr w:type="gramStart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n,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</w:t>
            </w:r>
            <w:proofErr w:type="gramEnd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8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</w:t>
            </w:r>
            <w:proofErr w:type="spellStart"/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function n.2^n: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n&lt;=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100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n++){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.2^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%.1f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\t\t\t\t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, n,n,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func9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</w:t>
            </w:r>
            <w:proofErr w:type="spellStart"/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function log2(log2(n)):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n&lt;=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100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n++){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"log2(log2(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)) =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%.2f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\t\t\t\t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, </w:t>
            </w:r>
            <w:proofErr w:type="gramStart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n,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func</w:t>
            </w:r>
            <w:proofErr w:type="gramEnd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10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9139C8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</w:t>
            </w:r>
            <w:proofErr w:type="spellStart"/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n!: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\n\n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int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n =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n&lt;=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20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; n++){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printf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! =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%d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7BA7D"/>
                <w:sz w:val="21"/>
                <w:szCs w:val="21"/>
              </w:rPr>
              <w:t>\t</w:t>
            </w:r>
            <w:r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n,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factorial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(n));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 xml:space="preserve">    }</w:t>
            </w:r>
          </w:p>
          <w:p w:rsidR="009139C8" w:rsidRDefault="00000000">
            <w:pPr>
              <w:pStyle w:val="Standard"/>
              <w:shd w:val="clear" w:color="auto" w:fill="1E1E1E"/>
              <w:spacing w:line="324" w:lineRule="auto"/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}</w:t>
            </w: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Output: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Function n: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848200" cy="952557"/>
                  <wp:effectExtent l="0" t="0" r="150" b="0"/>
                  <wp:docPr id="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952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function 2^n:</w:t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2717642"/>
                  <wp:effectExtent l="0" t="0" r="150" b="6508"/>
                  <wp:docPr id="2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2717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165241"/>
                  <wp:effectExtent l="0" t="0" r="150" b="6209"/>
                  <wp:docPr id="3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165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function log2(n):</w:t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1778041"/>
                  <wp:effectExtent l="0" t="0" r="150" b="0"/>
                  <wp:docPr id="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1778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function n*log2(n):</w:t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848200" cy="2157837"/>
                  <wp:effectExtent l="0" t="0" r="150" b="0"/>
                  <wp:docPr id="5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2157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787316"/>
                  <wp:effectExtent l="0" t="0" r="150" b="0"/>
                  <wp:docPr id="6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787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function log2(n)^2:</w:t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2666884"/>
                  <wp:effectExtent l="0" t="0" r="150" b="116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2666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749158"/>
                  <wp:effectExtent l="0" t="0" r="150" b="0"/>
                  <wp:docPr id="8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749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function (3/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2)^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n:</w:t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848200" cy="2654283"/>
                  <wp:effectExtent l="0" t="0" r="150" b="0"/>
                  <wp:docPr id="9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265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function n^3:</w:t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1905115"/>
                  <wp:effectExtent l="0" t="0" r="150" b="0"/>
                  <wp:docPr id="1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190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function 2^log2(n):</w:t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1905115"/>
                  <wp:effectExtent l="0" t="0" r="150" b="0"/>
                  <wp:docPr id="1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190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function n.2^n:</w:t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848200" cy="2666884"/>
                  <wp:effectExtent l="0" t="0" r="150" b="116"/>
                  <wp:docPr id="12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2666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1447915"/>
                  <wp:effectExtent l="0" t="0" r="150" b="0"/>
                  <wp:docPr id="1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1447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function log2(log2(n)):</w:t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2692441"/>
                  <wp:effectExtent l="0" t="0" r="150" b="0"/>
                  <wp:docPr id="1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2692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812883"/>
                  <wp:effectExtent l="0" t="0" r="150" b="6267"/>
                  <wp:docPr id="1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81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9139C8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For function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n!:</w:t>
            </w:r>
            <w:proofErr w:type="gramEnd"/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533515"/>
                  <wp:effectExtent l="0" t="0" r="150" b="0"/>
                  <wp:docPr id="16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53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Excel Data: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705636" cy="2400482"/>
                  <wp:effectExtent l="0" t="0" r="9364" b="0"/>
                  <wp:docPr id="17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lum/>
                            <a:alphaModFix/>
                          </a:blip>
                          <a:srcRect l="2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5636" cy="2400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695916" cy="2400482"/>
                  <wp:effectExtent l="0" t="0" r="34" b="0"/>
                  <wp:docPr id="1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lum/>
                            <a:alphaModFix/>
                          </a:blip>
                          <a:srcRect l="2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16" cy="2400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676842" cy="2400482"/>
                  <wp:effectExtent l="0" t="0" r="58" b="0"/>
                  <wp:docPr id="19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lum/>
                            <a:alphaModFix/>
                          </a:blip>
                          <a:srcRect l="2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842" cy="2400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695916" cy="2400482"/>
                  <wp:effectExtent l="0" t="0" r="34" b="0"/>
                  <wp:docPr id="2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lum/>
                            <a:alphaModFix/>
                          </a:blip>
                          <a:srcRect l="2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16" cy="2400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695916" cy="2409837"/>
                  <wp:effectExtent l="0" t="0" r="34" b="9513"/>
                  <wp:docPr id="21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lum/>
                            <a:alphaModFix/>
                          </a:blip>
                          <a:srcRect l="2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16" cy="2409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715000" cy="228600"/>
                  <wp:effectExtent l="0" t="0" r="0" b="0"/>
                  <wp:docPr id="22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>
                            <a:lum/>
                            <a:alphaModFix/>
                          </a:blip>
                          <a:srcRect l="2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Graphs: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br/>
              <w:t>1. Function 2^n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4552916" cy="2638437"/>
                  <wp:effectExtent l="0" t="0" r="34" b="9513"/>
                  <wp:docPr id="23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16" cy="2638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2. Function log2(n)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4457882" cy="2581195"/>
                  <wp:effectExtent l="0" t="0" r="0" b="0"/>
                  <wp:docPr id="2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882" cy="258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3. Function n*log2(n)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4457882" cy="2609999"/>
                  <wp:effectExtent l="0" t="0" r="0" b="0"/>
                  <wp:docPr id="25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882" cy="260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4. Function log2(n)^2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4457882" cy="2629082"/>
                  <wp:effectExtent l="0" t="0" r="0" b="0"/>
                  <wp:docPr id="26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882" cy="2629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5. Function (3/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2)^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4467237" cy="2590915"/>
                  <wp:effectExtent l="0" t="0" r="9513" b="0"/>
                  <wp:docPr id="27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37" cy="259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6. Function n^3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4467237" cy="2562121"/>
                  <wp:effectExtent l="0" t="0" r="9513" b="0"/>
                  <wp:docPr id="2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37" cy="2562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7. Function 2^log2(n)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4467237" cy="2562121"/>
                  <wp:effectExtent l="0" t="0" r="9513" b="0"/>
                  <wp:docPr id="29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37" cy="2562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8. Function n*2^n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4514758" cy="2590915"/>
                  <wp:effectExtent l="0" t="0" r="92" b="0"/>
                  <wp:docPr id="30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758" cy="259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9. Function log2(log2(n))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4514758" cy="2590915"/>
                  <wp:effectExtent l="0" t="0" r="92" b="0"/>
                  <wp:docPr id="3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758" cy="259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10. Square Root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4514758" cy="2590915"/>
                  <wp:effectExtent l="0" t="0" r="92" b="0"/>
                  <wp:docPr id="32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758" cy="259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11. n!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4505404" cy="2562121"/>
                  <wp:effectExtent l="0" t="0" r="9446" b="0"/>
                  <wp:docPr id="33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404" cy="2562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202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For all functions: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</w:pPr>
            <w:r>
              <w:rPr>
                <w:noProof/>
              </w:rPr>
              <w:drawing>
                <wp:inline distT="0" distB="0" distL="0" distR="0">
                  <wp:extent cx="5848200" cy="3365641"/>
                  <wp:effectExtent l="0" t="0" r="150" b="6209"/>
                  <wp:docPr id="34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200" cy="3365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9C8">
        <w:tblPrEx>
          <w:tblCellMar>
            <w:top w:w="0" w:type="dxa"/>
            <w:bottom w:w="0" w:type="dxa"/>
          </w:tblCellMar>
        </w:tblPrEx>
        <w:trPr>
          <w:trHeight w:val="915"/>
        </w:trPr>
        <w:tc>
          <w:tcPr>
            <w:tcW w:w="2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Conclusion:</w:t>
            </w:r>
          </w:p>
        </w:tc>
        <w:tc>
          <w:tcPr>
            <w:tcW w:w="9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 learnt about the representation of time complexities using functions and how the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output</w:t>
            </w:r>
          </w:p>
          <w:p w:rsidR="009139C8" w:rsidRDefault="00000000">
            <w:pPr>
              <w:pStyle w:val="Standard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values vary when we change one by one the input values</w:t>
            </w:r>
          </w:p>
        </w:tc>
      </w:tr>
    </w:tbl>
    <w:p w:rsidR="009139C8" w:rsidRDefault="009139C8">
      <w:pPr>
        <w:pStyle w:val="Standard"/>
      </w:pPr>
    </w:p>
    <w:p w:rsidR="009139C8" w:rsidRDefault="009139C8">
      <w:pPr>
        <w:pStyle w:val="Standard"/>
      </w:pPr>
    </w:p>
    <w:sectPr w:rsidR="009139C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144F0" w:rsidRDefault="007144F0">
      <w:r>
        <w:separator/>
      </w:r>
    </w:p>
  </w:endnote>
  <w:endnote w:type="continuationSeparator" w:id="0">
    <w:p w:rsidR="007144F0" w:rsidRDefault="00714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Linux Libertine G"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144F0" w:rsidRDefault="007144F0">
      <w:r>
        <w:rPr>
          <w:color w:val="000000"/>
        </w:rPr>
        <w:separator/>
      </w:r>
    </w:p>
  </w:footnote>
  <w:footnote w:type="continuationSeparator" w:id="0">
    <w:p w:rsidR="007144F0" w:rsidRDefault="007144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A95BD3"/>
    <w:multiLevelType w:val="multilevel"/>
    <w:tmpl w:val="0900B8DC"/>
    <w:styleLink w:val="WWNum1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Arial"/>
        <w:b/>
        <w:sz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eastAsia="Arial" w:hAnsi="Times New Roman" w:cs="Arial"/>
        <w:b/>
        <w:sz w:val="24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975447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9139C8"/>
    <w:rsid w:val="00553B5F"/>
    <w:rsid w:val="007144F0"/>
    <w:rsid w:val="008B2028"/>
    <w:rsid w:val="008F78A4"/>
    <w:rsid w:val="00913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63F36"/>
  <w15:docId w15:val="{E9AE0F6F-E0C7-405A-B275-B1240CA2D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/>
      <w:suppressAutoHyphens/>
    </w:pPr>
  </w:style>
  <w:style w:type="paragraph" w:styleId="Heading1">
    <w:name w:val="heading 1"/>
    <w:basedOn w:val="Normal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Standard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  <w:spacing w:line="276" w:lineRule="auto"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nux Libertine G" w:hAnsi="Liberation Sans" w:cs="Linux Libertine G"/>
      <w:sz w:val="28"/>
      <w:szCs w:val="28"/>
    </w:rPr>
  </w:style>
  <w:style w:type="paragraph" w:customStyle="1" w:styleId="Textbody">
    <w:name w:val="Text body"/>
    <w:basedOn w:val="Standard"/>
    <w:pPr>
      <w:spacing w:after="140"/>
    </w:pPr>
  </w:style>
  <w:style w:type="paragraph" w:styleId="List">
    <w:name w:val="List"/>
    <w:basedOn w:val="Textbody"/>
    <w:rPr>
      <w:sz w:val="24"/>
    </w:rPr>
  </w:style>
  <w:style w:type="paragraph" w:styleId="Caption">
    <w:name w:val="caption"/>
    <w:basedOn w:val="Standard"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sz w:val="24"/>
    </w:rPr>
  </w:style>
  <w:style w:type="paragraph" w:styleId="Title">
    <w:name w:val="Title"/>
    <w:basedOn w:val="Normal"/>
    <w:next w:val="Standard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TableContents">
    <w:name w:val="Table Contents"/>
    <w:basedOn w:val="Standard"/>
    <w:pPr>
      <w:suppressLineNumbers/>
    </w:pPr>
  </w:style>
  <w:style w:type="character" w:customStyle="1" w:styleId="ListLabel1">
    <w:name w:val="ListLabel 1"/>
    <w:rPr>
      <w:rFonts w:ascii="Times New Roman" w:eastAsia="Arial" w:hAnsi="Times New Roman" w:cs="Arial"/>
      <w:b/>
      <w:sz w:val="24"/>
      <w:u w:val="none"/>
    </w:rPr>
  </w:style>
  <w:style w:type="character" w:customStyle="1" w:styleId="ListLabel2">
    <w:name w:val="ListLabel 2"/>
    <w:rPr>
      <w:rFonts w:ascii="Times New Roman" w:eastAsia="Arial" w:hAnsi="Times New Roman" w:cs="Arial"/>
      <w:b/>
      <w:sz w:val="24"/>
      <w:u w:val="none"/>
    </w:rPr>
  </w:style>
  <w:style w:type="character" w:customStyle="1" w:styleId="ListLabel3">
    <w:name w:val="ListLabel 3"/>
    <w:rPr>
      <w:u w:val="none"/>
    </w:rPr>
  </w:style>
  <w:style w:type="character" w:customStyle="1" w:styleId="ListLabel4">
    <w:name w:val="ListLabel 4"/>
    <w:rPr>
      <w:u w:val="none"/>
    </w:rPr>
  </w:style>
  <w:style w:type="character" w:customStyle="1" w:styleId="ListLabel5">
    <w:name w:val="ListLabel 5"/>
    <w:rPr>
      <w:u w:val="none"/>
    </w:rPr>
  </w:style>
  <w:style w:type="character" w:customStyle="1" w:styleId="ListLabel6">
    <w:name w:val="ListLabel 6"/>
    <w:rPr>
      <w:u w:val="none"/>
    </w:rPr>
  </w:style>
  <w:style w:type="character" w:customStyle="1" w:styleId="ListLabel7">
    <w:name w:val="ListLabel 7"/>
    <w:rPr>
      <w:u w:val="none"/>
    </w:rPr>
  </w:style>
  <w:style w:type="character" w:customStyle="1" w:styleId="ListLabel8">
    <w:name w:val="ListLabel 8"/>
    <w:rPr>
      <w:u w:val="none"/>
    </w:rPr>
  </w:style>
  <w:style w:type="character" w:customStyle="1" w:styleId="ListLabel9">
    <w:name w:val="ListLabel 9"/>
    <w:rPr>
      <w:u w:val="none"/>
    </w:rPr>
  </w:style>
  <w:style w:type="numbering" w:customStyle="1" w:styleId="WWNum1">
    <w:name w:val="WWNum1"/>
    <w:basedOn w:val="NoList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716</Words>
  <Characters>3978</Characters>
  <Application>Microsoft Office Word</Application>
  <DocSecurity>0</DocSecurity>
  <Lines>265</Lines>
  <Paragraphs>187</Paragraphs>
  <ScaleCrop>false</ScaleCrop>
  <Company/>
  <LinksUpToDate>false</LinksUpToDate>
  <CharactersWithSpaces>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Hawaiza Siddiqui</dc:creator>
  <cp:lastModifiedBy>Hawaiza Siddiqui</cp:lastModifiedBy>
  <cp:revision>2</cp:revision>
  <dcterms:created xsi:type="dcterms:W3CDTF">2023-02-12T21:22:00Z</dcterms:created>
  <dcterms:modified xsi:type="dcterms:W3CDTF">2023-02-12T21:22:00Z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f5bc8cf3b8cb350d43f856cb21badd4f171b2819f3467d92d3b11d7ae0dbf470</vt:lpwstr>
  </property>
</Properties>
</file>